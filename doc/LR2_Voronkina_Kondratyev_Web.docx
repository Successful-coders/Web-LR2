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6AEF7" w14:textId="77777777" w:rsidR="00E63847" w:rsidRPr="009E2EE9" w:rsidRDefault="00E63847" w:rsidP="00E63847">
      <w:pPr>
        <w:keepNext/>
        <w:keepLines/>
        <w:spacing w:before="240" w:after="0"/>
        <w:jc w:val="center"/>
        <w:outlineLvl w:val="0"/>
        <w:rPr>
          <w:rFonts w:ascii="Times New Roman" w:eastAsia="Times New Roman" w:hAnsi="Times New Roman"/>
          <w:szCs w:val="24"/>
          <w:shd w:val="clear" w:color="auto" w:fill="FFFFFF"/>
        </w:rPr>
      </w:pPr>
      <w:r w:rsidRPr="00E63847">
        <w:rPr>
          <w:rFonts w:ascii="Calibri Light" w:eastAsia="Times New Roman" w:hAnsi="Calibri Light"/>
          <w:sz w:val="36"/>
          <w:szCs w:val="32"/>
          <w:shd w:val="clear" w:color="auto" w:fill="FFFFFF"/>
        </w:rPr>
        <w:t>Министерство образования и науки Российской Федерации</w:t>
      </w:r>
    </w:p>
    <w:p w14:paraId="6742F48C" w14:textId="77777777" w:rsidR="00E63847" w:rsidRPr="009E2EE9" w:rsidRDefault="00E63847" w:rsidP="00E63847">
      <w:pPr>
        <w:rPr>
          <w:rFonts w:ascii="Times New Roman" w:hAnsi="Times New Roman"/>
          <w:sz w:val="28"/>
          <w:szCs w:val="28"/>
        </w:rPr>
      </w:pPr>
    </w:p>
    <w:p w14:paraId="0EAC8F41" w14:textId="77777777" w:rsidR="00E63847" w:rsidRPr="009E2EE9" w:rsidRDefault="00E63847" w:rsidP="00E63847">
      <w:pPr>
        <w:contextualSpacing/>
        <w:jc w:val="center"/>
        <w:outlineLvl w:val="1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r w:rsidRPr="009E2EE9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Федеральное государственное бюджетное образовательное </w:t>
      </w:r>
      <w:r w:rsidRPr="009E2EE9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br/>
        <w:t>учреждение высшего образования</w:t>
      </w:r>
    </w:p>
    <w:p w14:paraId="0D0075C7" w14:textId="77777777" w:rsidR="00E63847" w:rsidRPr="009E2EE9" w:rsidRDefault="00E63847" w:rsidP="00E63847">
      <w:pPr>
        <w:contextualSpacing/>
        <w:jc w:val="center"/>
        <w:outlineLvl w:val="1"/>
        <w:rPr>
          <w:rFonts w:ascii="Times New Roman" w:hAnsi="Times New Roman"/>
          <w:smallCaps/>
          <w:color w:val="252525"/>
          <w:sz w:val="28"/>
          <w:szCs w:val="28"/>
          <w:shd w:val="clear" w:color="auto" w:fill="FFFFFF"/>
        </w:rPr>
      </w:pPr>
      <w:r w:rsidRPr="009E2EE9">
        <w:rPr>
          <w:rFonts w:ascii="Times New Roman" w:hAnsi="Times New Roman"/>
          <w:smallCaps/>
          <w:color w:val="252525"/>
          <w:sz w:val="28"/>
          <w:szCs w:val="28"/>
          <w:shd w:val="clear" w:color="auto" w:fill="FFFFFF"/>
        </w:rPr>
        <w:t>«Новосибирский государственный технический университет»</w:t>
      </w:r>
    </w:p>
    <w:p w14:paraId="65B2F981" w14:textId="77777777" w:rsidR="00E63847" w:rsidRPr="009E2EE9" w:rsidRDefault="00E63847" w:rsidP="00E63847">
      <w:pPr>
        <w:rPr>
          <w:rFonts w:ascii="Times New Roman" w:hAnsi="Times New Roman"/>
          <w:szCs w:val="24"/>
        </w:rPr>
      </w:pPr>
    </w:p>
    <w:p w14:paraId="1E1ABC22" w14:textId="77777777" w:rsidR="005B0B62" w:rsidRPr="009E2EE9" w:rsidRDefault="005B0B62" w:rsidP="00E63847">
      <w:pPr>
        <w:rPr>
          <w:rFonts w:ascii="Times New Roman" w:hAnsi="Times New Roman"/>
          <w:szCs w:val="24"/>
        </w:rPr>
      </w:pPr>
    </w:p>
    <w:p w14:paraId="02B017E8" w14:textId="77777777" w:rsidR="005B0B62" w:rsidRPr="009E2EE9" w:rsidRDefault="005B0B62" w:rsidP="00E63847">
      <w:pPr>
        <w:rPr>
          <w:rFonts w:ascii="Times New Roman" w:hAnsi="Times New Roman"/>
          <w:szCs w:val="24"/>
        </w:rPr>
      </w:pPr>
    </w:p>
    <w:p w14:paraId="3891D18F" w14:textId="77777777" w:rsidR="005B0B62" w:rsidRPr="009E2EE9" w:rsidRDefault="005B0B62" w:rsidP="00E63847">
      <w:pPr>
        <w:rPr>
          <w:rFonts w:ascii="Times New Roman" w:hAnsi="Times New Roman"/>
          <w:szCs w:val="24"/>
        </w:rPr>
      </w:pPr>
    </w:p>
    <w:p w14:paraId="4D213038" w14:textId="77777777" w:rsidR="005B0B62" w:rsidRPr="009E2EE9" w:rsidRDefault="005B0B62" w:rsidP="00E63847">
      <w:pPr>
        <w:rPr>
          <w:rFonts w:ascii="Times New Roman" w:hAnsi="Times New Roman"/>
          <w:szCs w:val="24"/>
        </w:rPr>
      </w:pPr>
    </w:p>
    <w:p w14:paraId="0D43B9F3" w14:textId="77777777" w:rsidR="005B0B62" w:rsidRPr="009E2EE9" w:rsidRDefault="005B0B62" w:rsidP="00E63847">
      <w:pPr>
        <w:rPr>
          <w:rFonts w:ascii="Times New Roman" w:hAnsi="Times New Roman"/>
          <w:szCs w:val="24"/>
        </w:rPr>
      </w:pPr>
    </w:p>
    <w:p w14:paraId="7A415E70" w14:textId="77777777" w:rsidR="005B0B62" w:rsidRPr="009E2EE9" w:rsidRDefault="005B0B62" w:rsidP="00E63847">
      <w:pPr>
        <w:rPr>
          <w:rFonts w:ascii="Times New Roman" w:hAnsi="Times New Roman"/>
          <w:szCs w:val="24"/>
        </w:rPr>
      </w:pPr>
    </w:p>
    <w:p w14:paraId="38D0F39C" w14:textId="77777777" w:rsidR="005B0B62" w:rsidRPr="009E2EE9" w:rsidRDefault="005B0B62" w:rsidP="00E63847">
      <w:pPr>
        <w:rPr>
          <w:rFonts w:ascii="Times New Roman" w:hAnsi="Times New Roman"/>
          <w:szCs w:val="24"/>
        </w:rPr>
      </w:pPr>
    </w:p>
    <w:p w14:paraId="431E8A81" w14:textId="77777777" w:rsidR="005B0B62" w:rsidRPr="009E2EE9" w:rsidRDefault="005B0B62" w:rsidP="00E63847">
      <w:pPr>
        <w:rPr>
          <w:rFonts w:ascii="Times New Roman" w:hAnsi="Times New Roman"/>
          <w:szCs w:val="24"/>
        </w:rPr>
      </w:pPr>
    </w:p>
    <w:p w14:paraId="05B440BF" w14:textId="77777777" w:rsidR="00E63847" w:rsidRPr="009E2EE9" w:rsidRDefault="00917246" w:rsidP="00917246">
      <w:pPr>
        <w:jc w:val="center"/>
        <w:rPr>
          <w:rFonts w:ascii="Times New Roman" w:hAnsi="Times New Roman"/>
          <w:sz w:val="28"/>
          <w:szCs w:val="28"/>
        </w:rPr>
      </w:pPr>
      <w:r w:rsidRPr="009E2EE9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Кафедра теоретической и прикладной информатики</w:t>
      </w:r>
    </w:p>
    <w:p w14:paraId="6F24969B" w14:textId="0DD12171" w:rsidR="00E63847" w:rsidRPr="009E2EE9" w:rsidRDefault="00917246" w:rsidP="00E63847">
      <w:pPr>
        <w:contextualSpacing/>
        <w:jc w:val="center"/>
        <w:outlineLvl w:val="2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r w:rsidRPr="009E2EE9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Лабораторная работа</w:t>
      </w:r>
      <w:r w:rsidR="00E63847" w:rsidRPr="009E2EE9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 № </w:t>
      </w:r>
      <w:r w:rsidR="004412AF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2</w:t>
      </w:r>
      <w:bookmarkStart w:id="0" w:name="_GoBack"/>
      <w:bookmarkEnd w:id="0"/>
      <w:r w:rsidR="00E63847" w:rsidRPr="009E2EE9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br/>
        <w:t>по дисциплине «</w:t>
      </w:r>
      <w:r w:rsidR="008B2011" w:rsidRPr="009E2EE9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Основы web-программирования</w:t>
      </w:r>
      <w:r w:rsidR="00E63847" w:rsidRPr="009E2EE9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»</w:t>
      </w:r>
    </w:p>
    <w:p w14:paraId="69B2B37D" w14:textId="77777777" w:rsidR="007D2B8F" w:rsidRPr="009E2EE9" w:rsidRDefault="007D2B8F" w:rsidP="00E63847">
      <w:pPr>
        <w:rPr>
          <w:rFonts w:ascii="Times New Roman" w:hAnsi="Times New Roman"/>
          <w:szCs w:val="24"/>
        </w:rPr>
      </w:pPr>
    </w:p>
    <w:p w14:paraId="079CB3EE" w14:textId="77777777" w:rsidR="007D2B8F" w:rsidRPr="009E2EE9" w:rsidRDefault="007D2B8F" w:rsidP="00E63847">
      <w:pPr>
        <w:rPr>
          <w:rFonts w:ascii="Times New Roman" w:hAnsi="Times New Roman"/>
          <w:szCs w:val="24"/>
        </w:rPr>
      </w:pPr>
    </w:p>
    <w:p w14:paraId="21AF6C0F" w14:textId="77777777" w:rsidR="007D2B8F" w:rsidRPr="009E2EE9" w:rsidRDefault="007D2B8F" w:rsidP="00E63847">
      <w:pPr>
        <w:rPr>
          <w:rFonts w:ascii="Times New Roman" w:hAnsi="Times New Roman"/>
          <w:szCs w:val="24"/>
        </w:rPr>
      </w:pPr>
    </w:p>
    <w:p w14:paraId="61D13092" w14:textId="77777777" w:rsidR="007D2B8F" w:rsidRPr="009E2EE9" w:rsidRDefault="007D2B8F" w:rsidP="00E63847">
      <w:pPr>
        <w:rPr>
          <w:rFonts w:ascii="Times New Roman" w:hAnsi="Times New Roman"/>
          <w:szCs w:val="24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2"/>
        <w:gridCol w:w="1330"/>
        <w:gridCol w:w="684"/>
        <w:gridCol w:w="744"/>
        <w:gridCol w:w="1350"/>
        <w:gridCol w:w="1257"/>
        <w:gridCol w:w="1401"/>
      </w:tblGrid>
      <w:tr w:rsidR="00E63847" w:rsidRPr="009E2EE9" w14:paraId="004AB0CB" w14:textId="77777777" w:rsidTr="00917246">
        <w:trPr>
          <w:trHeight w:hRule="exact" w:val="454"/>
          <w:jc w:val="center"/>
        </w:trPr>
        <w:tc>
          <w:tcPr>
            <w:tcW w:w="1499" w:type="pct"/>
            <w:vMerge w:val="restart"/>
            <w:shd w:val="clear" w:color="auto" w:fill="auto"/>
            <w:vAlign w:val="center"/>
          </w:tcPr>
          <w:p w14:paraId="314148ED" w14:textId="77777777" w:rsidR="00E63847" w:rsidRPr="009E2EE9" w:rsidRDefault="00E63847" w:rsidP="00E638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1" w:type="pct"/>
            <w:gridSpan w:val="2"/>
            <w:shd w:val="clear" w:color="auto" w:fill="auto"/>
            <w:vAlign w:val="center"/>
          </w:tcPr>
          <w:p w14:paraId="3097778D" w14:textId="77777777" w:rsidR="00E63847" w:rsidRPr="009E2EE9" w:rsidRDefault="00E63847" w:rsidP="00E63847">
            <w:pPr>
              <w:spacing w:after="0" w:line="240" w:lineRule="auto"/>
              <w:contextualSpacing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E2EE9">
              <w:rPr>
                <w:rFonts w:ascii="Times New Roman" w:hAnsi="Times New Roman"/>
                <w:smallCaps/>
                <w:sz w:val="28"/>
                <w:szCs w:val="28"/>
              </w:rPr>
              <w:t>Факультет:</w:t>
            </w:r>
          </w:p>
        </w:tc>
        <w:tc>
          <w:tcPr>
            <w:tcW w:w="1104" w:type="pct"/>
            <w:gridSpan w:val="2"/>
            <w:shd w:val="clear" w:color="auto" w:fill="auto"/>
            <w:vAlign w:val="center"/>
          </w:tcPr>
          <w:p w14:paraId="3DD232B1" w14:textId="77777777" w:rsidR="00E63847" w:rsidRPr="009E2EE9" w:rsidRDefault="00E63847" w:rsidP="00E63847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E2EE9">
              <w:rPr>
                <w:rFonts w:ascii="Times New Roman" w:hAnsi="Times New Roman"/>
                <w:sz w:val="28"/>
                <w:szCs w:val="28"/>
              </w:rPr>
              <w:t>ПМИ</w:t>
            </w:r>
          </w:p>
        </w:tc>
        <w:tc>
          <w:tcPr>
            <w:tcW w:w="661" w:type="pct"/>
            <w:shd w:val="clear" w:color="auto" w:fill="auto"/>
            <w:vAlign w:val="center"/>
          </w:tcPr>
          <w:p w14:paraId="43EF7B4E" w14:textId="77777777" w:rsidR="00E63847" w:rsidRPr="009E2EE9" w:rsidRDefault="00E63847" w:rsidP="00E63847">
            <w:pPr>
              <w:spacing w:after="0" w:line="240" w:lineRule="auto"/>
              <w:contextualSpacing/>
              <w:rPr>
                <w:rFonts w:ascii="Times New Roman" w:hAnsi="Times New Roman"/>
                <w:smallCaps/>
                <w:sz w:val="28"/>
                <w:szCs w:val="28"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14:paraId="555A325B" w14:textId="77777777" w:rsidR="00E63847" w:rsidRPr="009E2EE9" w:rsidRDefault="00E63847" w:rsidP="00E63847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</w:tr>
      <w:tr w:rsidR="00E63847" w:rsidRPr="009E2EE9" w14:paraId="48257007" w14:textId="77777777" w:rsidTr="00917246">
        <w:trPr>
          <w:trHeight w:hRule="exact" w:val="454"/>
          <w:jc w:val="center"/>
        </w:trPr>
        <w:tc>
          <w:tcPr>
            <w:tcW w:w="1499" w:type="pct"/>
            <w:vMerge/>
            <w:shd w:val="clear" w:color="auto" w:fill="auto"/>
          </w:tcPr>
          <w:p w14:paraId="4C6D0628" w14:textId="77777777" w:rsidR="00E63847" w:rsidRPr="009E2EE9" w:rsidRDefault="00E63847" w:rsidP="00E6384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1" w:type="pct"/>
            <w:gridSpan w:val="2"/>
            <w:shd w:val="clear" w:color="auto" w:fill="auto"/>
            <w:vAlign w:val="center"/>
          </w:tcPr>
          <w:p w14:paraId="0D91FF08" w14:textId="77777777" w:rsidR="00E63847" w:rsidRPr="009E2EE9" w:rsidRDefault="00E63847" w:rsidP="00E63847">
            <w:pPr>
              <w:spacing w:after="0" w:line="240" w:lineRule="auto"/>
              <w:contextualSpacing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E2EE9">
              <w:rPr>
                <w:rFonts w:ascii="Times New Roman" w:hAnsi="Times New Roman"/>
                <w:smallCaps/>
                <w:sz w:val="28"/>
                <w:szCs w:val="28"/>
              </w:rPr>
              <w:t>Группа:</w:t>
            </w:r>
          </w:p>
        </w:tc>
        <w:tc>
          <w:tcPr>
            <w:tcW w:w="1104" w:type="pct"/>
            <w:gridSpan w:val="2"/>
            <w:shd w:val="clear" w:color="auto" w:fill="auto"/>
            <w:vAlign w:val="center"/>
          </w:tcPr>
          <w:p w14:paraId="34F1973F" w14:textId="77777777" w:rsidR="00E63847" w:rsidRPr="009E2EE9" w:rsidRDefault="00E63847" w:rsidP="00E63847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E2EE9">
              <w:rPr>
                <w:rFonts w:ascii="Times New Roman" w:hAnsi="Times New Roman"/>
                <w:sz w:val="28"/>
                <w:szCs w:val="28"/>
              </w:rPr>
              <w:t>ПМ</w:t>
            </w:r>
            <w:r w:rsidR="00917246" w:rsidRPr="009E2EE9">
              <w:rPr>
                <w:rFonts w:ascii="Times New Roman" w:hAnsi="Times New Roman"/>
                <w:sz w:val="28"/>
                <w:szCs w:val="28"/>
              </w:rPr>
              <w:t>И</w:t>
            </w:r>
            <w:r w:rsidR="005B0B62" w:rsidRPr="009E2EE9">
              <w:rPr>
                <w:rFonts w:ascii="Times New Roman" w:hAnsi="Times New Roman"/>
                <w:sz w:val="28"/>
                <w:szCs w:val="28"/>
              </w:rPr>
              <w:t>-8</w:t>
            </w:r>
            <w:r w:rsidRPr="009E2EE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61" w:type="pct"/>
            <w:shd w:val="clear" w:color="auto" w:fill="auto"/>
            <w:vAlign w:val="center"/>
          </w:tcPr>
          <w:p w14:paraId="33440E59" w14:textId="77777777" w:rsidR="00E63847" w:rsidRPr="009E2EE9" w:rsidRDefault="00E63847" w:rsidP="00E63847">
            <w:pPr>
              <w:spacing w:after="0" w:line="240" w:lineRule="auto"/>
              <w:contextualSpacing/>
              <w:rPr>
                <w:rFonts w:ascii="Times New Roman" w:hAnsi="Times New Roman"/>
                <w:smallCaps/>
                <w:sz w:val="28"/>
                <w:szCs w:val="28"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14:paraId="54E74A97" w14:textId="77777777" w:rsidR="00E63847" w:rsidRPr="009E2EE9" w:rsidRDefault="00E63847" w:rsidP="00E63847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</w:p>
        </w:tc>
      </w:tr>
      <w:tr w:rsidR="00E63847" w:rsidRPr="009E2EE9" w14:paraId="2A83B0E3" w14:textId="77777777" w:rsidTr="00917246">
        <w:trPr>
          <w:trHeight w:hRule="exact" w:val="454"/>
          <w:jc w:val="center"/>
        </w:trPr>
        <w:tc>
          <w:tcPr>
            <w:tcW w:w="1499" w:type="pct"/>
            <w:vMerge/>
            <w:shd w:val="clear" w:color="auto" w:fill="auto"/>
          </w:tcPr>
          <w:p w14:paraId="5F4788F8" w14:textId="77777777" w:rsidR="00E63847" w:rsidRPr="009E2EE9" w:rsidRDefault="00E63847" w:rsidP="00E6384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1" w:type="pct"/>
            <w:gridSpan w:val="2"/>
            <w:shd w:val="clear" w:color="auto" w:fill="auto"/>
            <w:vAlign w:val="center"/>
          </w:tcPr>
          <w:p w14:paraId="565E766C" w14:textId="77777777" w:rsidR="00E63847" w:rsidRPr="009E2EE9" w:rsidRDefault="00E63847" w:rsidP="00E63847">
            <w:pPr>
              <w:spacing w:after="0" w:line="240" w:lineRule="auto"/>
              <w:contextualSpacing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 w:rsidRPr="009E2EE9">
              <w:rPr>
                <w:rFonts w:ascii="Times New Roman" w:hAnsi="Times New Roman"/>
                <w:smallCaps/>
                <w:sz w:val="28"/>
                <w:szCs w:val="28"/>
              </w:rPr>
              <w:t>Студент</w:t>
            </w:r>
            <w:r w:rsidR="00576F5B" w:rsidRPr="009E2EE9">
              <w:rPr>
                <w:rFonts w:ascii="Times New Roman" w:hAnsi="Times New Roman"/>
                <w:smallCaps/>
                <w:sz w:val="28"/>
                <w:szCs w:val="28"/>
              </w:rPr>
              <w:t>ы</w:t>
            </w:r>
            <w:r w:rsidR="007D2B8F" w:rsidRPr="009E2EE9"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  <w:t>:</w:t>
            </w:r>
          </w:p>
        </w:tc>
        <w:tc>
          <w:tcPr>
            <w:tcW w:w="1104" w:type="pct"/>
            <w:gridSpan w:val="2"/>
            <w:shd w:val="clear" w:color="auto" w:fill="auto"/>
            <w:vAlign w:val="center"/>
          </w:tcPr>
          <w:p w14:paraId="00F1EF65" w14:textId="77777777" w:rsidR="00E63847" w:rsidRPr="009E2EE9" w:rsidRDefault="005B0B62" w:rsidP="00E63847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E2EE9">
              <w:rPr>
                <w:rFonts w:ascii="Times New Roman" w:hAnsi="Times New Roman"/>
                <w:sz w:val="28"/>
                <w:szCs w:val="28"/>
              </w:rPr>
              <w:t>Воронкина Д.К</w:t>
            </w:r>
          </w:p>
          <w:p w14:paraId="5C79A738" w14:textId="77777777" w:rsidR="00576F5B" w:rsidRPr="009E2EE9" w:rsidRDefault="00576F5B" w:rsidP="00E63847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  <w:p w14:paraId="4210EBA8" w14:textId="77777777" w:rsidR="00576F5B" w:rsidRPr="009E2EE9" w:rsidRDefault="00576F5B" w:rsidP="00E63847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  <w:p w14:paraId="1E2D68F2" w14:textId="77777777" w:rsidR="00576F5B" w:rsidRPr="009E2EE9" w:rsidRDefault="00576F5B" w:rsidP="00E63847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  <w:p w14:paraId="4F1FC861" w14:textId="77777777" w:rsidR="00576F5B" w:rsidRPr="009E2EE9" w:rsidRDefault="00576F5B" w:rsidP="00E63847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highlight w:val="green"/>
              </w:rPr>
            </w:pPr>
          </w:p>
        </w:tc>
        <w:tc>
          <w:tcPr>
            <w:tcW w:w="661" w:type="pct"/>
            <w:shd w:val="clear" w:color="auto" w:fill="auto"/>
            <w:vAlign w:val="center"/>
          </w:tcPr>
          <w:p w14:paraId="1157217C" w14:textId="77777777" w:rsidR="00E63847" w:rsidRPr="009E2EE9" w:rsidRDefault="00E63847" w:rsidP="00E63847">
            <w:pPr>
              <w:spacing w:after="0" w:line="240" w:lineRule="auto"/>
              <w:contextualSpacing/>
              <w:rPr>
                <w:rFonts w:ascii="Times New Roman" w:hAnsi="Times New Roman"/>
                <w:smallCaps/>
                <w:sz w:val="28"/>
                <w:szCs w:val="28"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14:paraId="56AC4945" w14:textId="77777777" w:rsidR="00E63847" w:rsidRPr="009E2EE9" w:rsidRDefault="00E63847" w:rsidP="00E63847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</w:p>
        </w:tc>
      </w:tr>
      <w:tr w:rsidR="00576F5B" w:rsidRPr="009E2EE9" w14:paraId="0196188D" w14:textId="77777777" w:rsidTr="00917246">
        <w:trPr>
          <w:trHeight w:hRule="exact" w:val="454"/>
          <w:jc w:val="center"/>
        </w:trPr>
        <w:tc>
          <w:tcPr>
            <w:tcW w:w="1499" w:type="pct"/>
            <w:vMerge/>
            <w:shd w:val="clear" w:color="auto" w:fill="auto"/>
          </w:tcPr>
          <w:p w14:paraId="1925BF9F" w14:textId="77777777" w:rsidR="00576F5B" w:rsidRPr="009E2EE9" w:rsidRDefault="00576F5B" w:rsidP="00E6384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1" w:type="pct"/>
            <w:gridSpan w:val="2"/>
            <w:shd w:val="clear" w:color="auto" w:fill="auto"/>
            <w:vAlign w:val="center"/>
          </w:tcPr>
          <w:p w14:paraId="5834F15B" w14:textId="77777777" w:rsidR="00576F5B" w:rsidRPr="009E2EE9" w:rsidRDefault="00576F5B" w:rsidP="00E63847">
            <w:pPr>
              <w:spacing w:after="0" w:line="240" w:lineRule="auto"/>
              <w:contextualSpacing/>
              <w:rPr>
                <w:rFonts w:ascii="Times New Roman" w:hAnsi="Times New Roman"/>
                <w:smallCaps/>
                <w:sz w:val="28"/>
                <w:szCs w:val="28"/>
              </w:rPr>
            </w:pPr>
          </w:p>
        </w:tc>
        <w:tc>
          <w:tcPr>
            <w:tcW w:w="1104" w:type="pct"/>
            <w:gridSpan w:val="2"/>
            <w:shd w:val="clear" w:color="auto" w:fill="auto"/>
            <w:vAlign w:val="center"/>
          </w:tcPr>
          <w:p w14:paraId="021C0B8D" w14:textId="77777777" w:rsidR="00576F5B" w:rsidRPr="009E2EE9" w:rsidRDefault="005B0B62" w:rsidP="00E63847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E2EE9">
              <w:rPr>
                <w:rFonts w:ascii="Times New Roman" w:hAnsi="Times New Roman"/>
                <w:sz w:val="28"/>
                <w:szCs w:val="28"/>
              </w:rPr>
              <w:t>Кондратьев И.А</w:t>
            </w:r>
          </w:p>
        </w:tc>
        <w:tc>
          <w:tcPr>
            <w:tcW w:w="661" w:type="pct"/>
            <w:shd w:val="clear" w:color="auto" w:fill="auto"/>
            <w:vAlign w:val="center"/>
          </w:tcPr>
          <w:p w14:paraId="08F3CB63" w14:textId="77777777" w:rsidR="00576F5B" w:rsidRPr="009E2EE9" w:rsidRDefault="00576F5B" w:rsidP="00E63847">
            <w:pPr>
              <w:spacing w:after="0" w:line="240" w:lineRule="auto"/>
              <w:contextualSpacing/>
              <w:rPr>
                <w:rFonts w:ascii="Times New Roman" w:hAnsi="Times New Roman"/>
                <w:smallCaps/>
                <w:sz w:val="28"/>
                <w:szCs w:val="28"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14:paraId="0BCE3A0F" w14:textId="77777777" w:rsidR="00576F5B" w:rsidRPr="009E2EE9" w:rsidRDefault="00576F5B" w:rsidP="00E63847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</w:p>
        </w:tc>
      </w:tr>
      <w:tr w:rsidR="00917246" w:rsidRPr="009E2EE9" w14:paraId="68840A17" w14:textId="77777777" w:rsidTr="00917246">
        <w:trPr>
          <w:trHeight w:hRule="exact" w:val="454"/>
          <w:jc w:val="center"/>
        </w:trPr>
        <w:tc>
          <w:tcPr>
            <w:tcW w:w="1499" w:type="pct"/>
            <w:vMerge/>
            <w:shd w:val="clear" w:color="auto" w:fill="auto"/>
          </w:tcPr>
          <w:p w14:paraId="76388BE6" w14:textId="77777777" w:rsidR="00917246" w:rsidRPr="009E2EE9" w:rsidRDefault="00917246" w:rsidP="00E6384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1" w:type="pct"/>
            <w:gridSpan w:val="2"/>
            <w:shd w:val="clear" w:color="auto" w:fill="auto"/>
            <w:vAlign w:val="center"/>
          </w:tcPr>
          <w:p w14:paraId="725BF612" w14:textId="77777777" w:rsidR="00917246" w:rsidRPr="009E2EE9" w:rsidRDefault="00917246" w:rsidP="00E63847">
            <w:pPr>
              <w:spacing w:after="0" w:line="240" w:lineRule="auto"/>
              <w:contextualSpacing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E2EE9">
              <w:rPr>
                <w:rFonts w:ascii="Times New Roman" w:hAnsi="Times New Roman"/>
                <w:smallCaps/>
                <w:sz w:val="28"/>
                <w:szCs w:val="28"/>
              </w:rPr>
              <w:t>Преподаватель:</w:t>
            </w:r>
          </w:p>
        </w:tc>
        <w:tc>
          <w:tcPr>
            <w:tcW w:w="1104" w:type="pct"/>
            <w:gridSpan w:val="2"/>
            <w:shd w:val="clear" w:color="auto" w:fill="auto"/>
            <w:vAlign w:val="center"/>
          </w:tcPr>
          <w:p w14:paraId="4CFC12D7" w14:textId="77777777" w:rsidR="00917246" w:rsidRPr="009E2EE9" w:rsidRDefault="008B2011" w:rsidP="008B2011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E2EE9">
              <w:rPr>
                <w:rFonts w:ascii="Times New Roman" w:hAnsi="Times New Roman"/>
                <w:sz w:val="28"/>
                <w:szCs w:val="28"/>
              </w:rPr>
              <w:t>Цыгулин</w:t>
            </w:r>
            <w:r w:rsidR="007D2B8F" w:rsidRPr="009E2EE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E2EE9">
              <w:rPr>
                <w:rFonts w:ascii="Times New Roman" w:hAnsi="Times New Roman"/>
                <w:sz w:val="28"/>
                <w:szCs w:val="28"/>
              </w:rPr>
              <w:t>А</w:t>
            </w:r>
            <w:r w:rsidR="007D2B8F" w:rsidRPr="009E2EE9">
              <w:rPr>
                <w:rFonts w:ascii="Times New Roman" w:hAnsi="Times New Roman"/>
                <w:sz w:val="28"/>
                <w:szCs w:val="28"/>
              </w:rPr>
              <w:t>.</w:t>
            </w:r>
            <w:r w:rsidRPr="009E2EE9">
              <w:rPr>
                <w:rFonts w:ascii="Times New Roman" w:hAnsi="Times New Roman"/>
                <w:sz w:val="28"/>
                <w:szCs w:val="28"/>
              </w:rPr>
              <w:t>А</w:t>
            </w:r>
            <w:r w:rsidR="007D2B8F" w:rsidRPr="009E2EE9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661" w:type="pct"/>
            <w:shd w:val="clear" w:color="auto" w:fill="auto"/>
            <w:vAlign w:val="center"/>
          </w:tcPr>
          <w:p w14:paraId="7D6B9725" w14:textId="77777777" w:rsidR="00917246" w:rsidRPr="009E2EE9" w:rsidRDefault="00917246" w:rsidP="00E63847">
            <w:pPr>
              <w:spacing w:after="0" w:line="240" w:lineRule="auto"/>
              <w:contextualSpacing/>
              <w:rPr>
                <w:rFonts w:ascii="Times New Roman" w:hAnsi="Times New Roman"/>
                <w:smallCaps/>
                <w:sz w:val="28"/>
                <w:szCs w:val="28"/>
              </w:rPr>
            </w:pPr>
          </w:p>
          <w:p w14:paraId="23926CDD" w14:textId="77777777" w:rsidR="00DF4FF0" w:rsidRPr="009E2EE9" w:rsidRDefault="00DF4FF0" w:rsidP="00E63847">
            <w:pPr>
              <w:spacing w:after="0" w:line="240" w:lineRule="auto"/>
              <w:contextualSpacing/>
              <w:rPr>
                <w:rFonts w:ascii="Times New Roman" w:hAnsi="Times New Roman"/>
                <w:smallCaps/>
                <w:sz w:val="28"/>
                <w:szCs w:val="28"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14:paraId="43672F07" w14:textId="77777777" w:rsidR="00917246" w:rsidRPr="009E2EE9" w:rsidRDefault="00917246" w:rsidP="00E63847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</w:tr>
      <w:tr w:rsidR="008B2011" w:rsidRPr="009E2EE9" w14:paraId="60C4F0FD" w14:textId="77777777" w:rsidTr="00917246">
        <w:trPr>
          <w:gridAfter w:val="3"/>
          <w:wAfter w:w="2105" w:type="pct"/>
          <w:trHeight w:hRule="exact" w:val="454"/>
          <w:jc w:val="center"/>
        </w:trPr>
        <w:tc>
          <w:tcPr>
            <w:tcW w:w="1499" w:type="pct"/>
            <w:vMerge/>
            <w:shd w:val="clear" w:color="auto" w:fill="auto"/>
          </w:tcPr>
          <w:p w14:paraId="2C83F96F" w14:textId="77777777" w:rsidR="008B2011" w:rsidRPr="009E2EE9" w:rsidRDefault="008B2011" w:rsidP="00E6384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61" w:type="pct"/>
            <w:shd w:val="clear" w:color="auto" w:fill="auto"/>
            <w:vAlign w:val="center"/>
          </w:tcPr>
          <w:p w14:paraId="5E04F26F" w14:textId="77777777" w:rsidR="008B2011" w:rsidRPr="009E2EE9" w:rsidRDefault="008B2011" w:rsidP="00E63847">
            <w:pPr>
              <w:spacing w:after="0" w:line="240" w:lineRule="auto"/>
              <w:contextualSpacing/>
              <w:rPr>
                <w:rFonts w:ascii="Times New Roman" w:hAnsi="Times New Roman"/>
                <w:smallCaps/>
                <w:sz w:val="28"/>
                <w:szCs w:val="28"/>
              </w:rPr>
            </w:pP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7ED587BA" w14:textId="77777777" w:rsidR="008B2011" w:rsidRPr="009E2EE9" w:rsidRDefault="008B2011" w:rsidP="00E63847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</w:p>
        </w:tc>
      </w:tr>
    </w:tbl>
    <w:p w14:paraId="7E5E1504" w14:textId="77777777" w:rsidR="00E63847" w:rsidRPr="009E2EE9" w:rsidRDefault="00E63847" w:rsidP="00E63847">
      <w:pPr>
        <w:rPr>
          <w:rFonts w:ascii="Times New Roman" w:hAnsi="Times New Roman"/>
          <w:szCs w:val="24"/>
          <w:lang w:val="en-US"/>
        </w:rPr>
      </w:pPr>
    </w:p>
    <w:p w14:paraId="7A5924FF" w14:textId="77777777" w:rsidR="008B2011" w:rsidRPr="009E2EE9" w:rsidRDefault="008B2011" w:rsidP="00E63847">
      <w:pPr>
        <w:rPr>
          <w:rFonts w:ascii="Times New Roman" w:hAnsi="Times New Roman"/>
          <w:szCs w:val="24"/>
          <w:lang w:val="en-US"/>
        </w:rPr>
      </w:pPr>
    </w:p>
    <w:p w14:paraId="48ED563A" w14:textId="77777777" w:rsidR="00E63847" w:rsidRPr="009E2EE9" w:rsidRDefault="00E63847" w:rsidP="00E63847">
      <w:pPr>
        <w:jc w:val="center"/>
        <w:rPr>
          <w:rFonts w:ascii="Times New Roman" w:hAnsi="Times New Roman"/>
          <w:szCs w:val="24"/>
        </w:rPr>
      </w:pPr>
      <w:r w:rsidRPr="009E2EE9">
        <w:rPr>
          <w:rFonts w:ascii="Times New Roman" w:hAnsi="Times New Roman"/>
          <w:szCs w:val="24"/>
        </w:rPr>
        <w:t>Новосибирск</w:t>
      </w:r>
    </w:p>
    <w:p w14:paraId="1005DD25" w14:textId="1D8FA2F7" w:rsidR="009E2EE9" w:rsidRDefault="00E63847" w:rsidP="009E2EE9">
      <w:pPr>
        <w:jc w:val="center"/>
        <w:rPr>
          <w:rFonts w:ascii="Times New Roman" w:hAnsi="Times New Roman"/>
          <w:sz w:val="28"/>
          <w:szCs w:val="28"/>
        </w:rPr>
      </w:pPr>
      <w:r w:rsidRPr="009E2EE9">
        <w:rPr>
          <w:rFonts w:ascii="Times New Roman" w:hAnsi="Times New Roman"/>
          <w:sz w:val="28"/>
          <w:szCs w:val="28"/>
        </w:rPr>
        <w:fldChar w:fldCharType="begin"/>
      </w:r>
      <w:r w:rsidRPr="009E2EE9">
        <w:rPr>
          <w:rFonts w:ascii="Times New Roman" w:hAnsi="Times New Roman"/>
          <w:sz w:val="28"/>
          <w:szCs w:val="28"/>
        </w:rPr>
        <w:instrText xml:space="preserve"> DATE  \@ "yyyy"  \* MERGEFORMAT </w:instrText>
      </w:r>
      <w:r w:rsidRPr="009E2EE9">
        <w:rPr>
          <w:rFonts w:ascii="Times New Roman" w:hAnsi="Times New Roman"/>
          <w:sz w:val="28"/>
          <w:szCs w:val="28"/>
        </w:rPr>
        <w:fldChar w:fldCharType="separate"/>
      </w:r>
      <w:r w:rsidR="005F594D" w:rsidRPr="009E2EE9">
        <w:rPr>
          <w:rFonts w:ascii="Times New Roman" w:hAnsi="Times New Roman"/>
          <w:noProof/>
          <w:sz w:val="28"/>
          <w:szCs w:val="28"/>
        </w:rPr>
        <w:t>2020</w:t>
      </w:r>
      <w:r w:rsidRPr="009E2EE9">
        <w:rPr>
          <w:rFonts w:ascii="Times New Roman" w:hAnsi="Times New Roman"/>
          <w:sz w:val="28"/>
          <w:szCs w:val="28"/>
        </w:rPr>
        <w:fldChar w:fldCharType="end"/>
      </w:r>
    </w:p>
    <w:p w14:paraId="2A6B9674" w14:textId="77777777" w:rsidR="009E2EE9" w:rsidRPr="009E2EE9" w:rsidRDefault="009E2EE9" w:rsidP="009E2EE9">
      <w:pPr>
        <w:jc w:val="center"/>
        <w:rPr>
          <w:rFonts w:ascii="Times New Roman" w:hAnsi="Times New Roman"/>
          <w:sz w:val="28"/>
          <w:szCs w:val="28"/>
        </w:rPr>
      </w:pPr>
    </w:p>
    <w:p w14:paraId="0C941BEF" w14:textId="77777777" w:rsidR="009E2EE9" w:rsidRPr="009E2EE9" w:rsidRDefault="009E2EE9" w:rsidP="009E2EE9">
      <w:pPr>
        <w:rPr>
          <w:rFonts w:ascii="Times New Roman" w:hAnsi="Times New Roman"/>
          <w:b/>
          <w:bCs/>
          <w:sz w:val="28"/>
          <w:szCs w:val="28"/>
        </w:rPr>
      </w:pPr>
      <w:r w:rsidRPr="009E2EE9">
        <w:rPr>
          <w:rFonts w:ascii="Times New Roman" w:hAnsi="Times New Roman"/>
          <w:b/>
          <w:bCs/>
          <w:sz w:val="28"/>
          <w:szCs w:val="28"/>
        </w:rPr>
        <w:lastRenderedPageBreak/>
        <w:t>1.</w:t>
      </w:r>
    </w:p>
    <w:p w14:paraId="3DD43893" w14:textId="3BF3A1D4" w:rsidR="009E2EE9" w:rsidRPr="009E2EE9" w:rsidRDefault="009E2EE9" w:rsidP="009E2EE9">
      <w:pPr>
        <w:rPr>
          <w:rFonts w:ascii="Times New Roman" w:hAnsi="Times New Roman"/>
          <w:b/>
          <w:bCs/>
          <w:sz w:val="28"/>
          <w:szCs w:val="28"/>
        </w:rPr>
      </w:pPr>
      <w:r w:rsidRPr="009E2EE9">
        <w:rPr>
          <w:rFonts w:ascii="Times New Roman" w:hAnsi="Times New Roman"/>
          <w:sz w:val="28"/>
          <w:szCs w:val="28"/>
        </w:rPr>
        <w:t>Была создана страничка-визитка</w:t>
      </w:r>
      <w:r w:rsidRPr="009E2EE9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212905E7" w14:textId="77777777" w:rsidR="009E2EE9" w:rsidRPr="009E2EE9" w:rsidRDefault="009E2EE9" w:rsidP="009E2EE9">
      <w:pPr>
        <w:rPr>
          <w:rFonts w:ascii="Calibri Light" w:hAnsi="Calibri Light"/>
          <w:b/>
          <w:bCs/>
          <w:sz w:val="28"/>
          <w:szCs w:val="24"/>
        </w:rPr>
      </w:pPr>
    </w:p>
    <w:p w14:paraId="1EFC2035" w14:textId="510B86CA" w:rsidR="006E1729" w:rsidRPr="009E2EE9" w:rsidRDefault="005F594D" w:rsidP="009E2EE9">
      <w:pPr>
        <w:jc w:val="center"/>
        <w:rPr>
          <w:rFonts w:ascii="Calibri Light" w:hAnsi="Calibri Light"/>
          <w:sz w:val="28"/>
          <w:szCs w:val="24"/>
        </w:rPr>
      </w:pPr>
      <w:r w:rsidRPr="005B0B62">
        <w:rPr>
          <w:sz w:val="28"/>
          <w:lang w:val="en-US"/>
        </w:rPr>
        <w:t xml:space="preserve"> </w:t>
      </w:r>
    </w:p>
    <w:sectPr w:rsidR="006E1729" w:rsidRPr="009E2EE9" w:rsidSect="00886CD8">
      <w:footerReference w:type="default" r:id="rId8"/>
      <w:pgSz w:w="11906" w:h="16838" w:code="9"/>
      <w:pgMar w:top="1134" w:right="1134" w:bottom="1134" w:left="1134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279FE" w14:textId="77777777" w:rsidR="00206369" w:rsidRDefault="00206369" w:rsidP="00673984">
      <w:pPr>
        <w:spacing w:after="0" w:line="240" w:lineRule="auto"/>
      </w:pPr>
      <w:r>
        <w:separator/>
      </w:r>
    </w:p>
  </w:endnote>
  <w:endnote w:type="continuationSeparator" w:id="0">
    <w:p w14:paraId="53DAAD9C" w14:textId="77777777" w:rsidR="00206369" w:rsidRDefault="00206369" w:rsidP="00673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93A31" w14:textId="77777777" w:rsidR="00673984" w:rsidRDefault="00673984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15778">
      <w:rPr>
        <w:noProof/>
      </w:rPr>
      <w:t>3</w:t>
    </w:r>
    <w:r>
      <w:rPr>
        <w:noProof/>
      </w:rPr>
      <w:fldChar w:fldCharType="end"/>
    </w:r>
  </w:p>
  <w:p w14:paraId="00DA2A9E" w14:textId="77777777" w:rsidR="00673984" w:rsidRDefault="0067398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10AA0" w14:textId="77777777" w:rsidR="00206369" w:rsidRDefault="00206369" w:rsidP="00673984">
      <w:pPr>
        <w:spacing w:after="0" w:line="240" w:lineRule="auto"/>
      </w:pPr>
      <w:r>
        <w:separator/>
      </w:r>
    </w:p>
  </w:footnote>
  <w:footnote w:type="continuationSeparator" w:id="0">
    <w:p w14:paraId="5372A44C" w14:textId="77777777" w:rsidR="00206369" w:rsidRDefault="00206369" w:rsidP="00673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D4A12"/>
    <w:multiLevelType w:val="hybridMultilevel"/>
    <w:tmpl w:val="B03C74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65EFB"/>
    <w:multiLevelType w:val="hybridMultilevel"/>
    <w:tmpl w:val="7F94F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65C51"/>
    <w:multiLevelType w:val="hybridMultilevel"/>
    <w:tmpl w:val="D4D218EA"/>
    <w:lvl w:ilvl="0" w:tplc="108E778E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cs="Calibri Ligh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E0DFC"/>
    <w:multiLevelType w:val="multilevel"/>
    <w:tmpl w:val="DB341108"/>
    <w:lvl w:ilvl="0">
      <w:start w:val="1"/>
      <w:numFmt w:val="decimal"/>
      <w:pStyle w:val="a"/>
      <w:lvlText w:val="Лабораторная работа №%1"/>
      <w:lvlJc w:val="left"/>
      <w:pPr>
        <w:tabs>
          <w:tab w:val="num" w:pos="454"/>
        </w:tabs>
        <w:ind w:left="454" w:firstLine="255"/>
      </w:pPr>
      <w:rPr>
        <w:rFonts w:hint="default"/>
      </w:rPr>
    </w:lvl>
    <w:lvl w:ilvl="1">
      <w:start w:val="1"/>
      <w:numFmt w:val="decimal"/>
      <w:pStyle w:val="a0"/>
      <w:lvlText w:val="%2."/>
      <w:lvlJc w:val="left"/>
      <w:pPr>
        <w:tabs>
          <w:tab w:val="num" w:pos="1503"/>
        </w:tabs>
        <w:ind w:left="1503" w:hanging="794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0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 w15:restartNumberingAfterBreak="0">
    <w:nsid w:val="503D7A72"/>
    <w:multiLevelType w:val="hybridMultilevel"/>
    <w:tmpl w:val="63E4B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519CF"/>
    <w:multiLevelType w:val="hybridMultilevel"/>
    <w:tmpl w:val="C2DC2646"/>
    <w:lvl w:ilvl="0" w:tplc="CF56BAC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69A957FB"/>
    <w:multiLevelType w:val="hybridMultilevel"/>
    <w:tmpl w:val="264EC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4A2689"/>
    <w:multiLevelType w:val="hybridMultilevel"/>
    <w:tmpl w:val="E7B00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2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ttachedTemplate r:id="rId1"/>
  <w:stylePaneFormatFilter w:val="9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F56"/>
    <w:rsid w:val="000459A9"/>
    <w:rsid w:val="000545FF"/>
    <w:rsid w:val="000611A7"/>
    <w:rsid w:val="000864C7"/>
    <w:rsid w:val="000D68E7"/>
    <w:rsid w:val="000F67F1"/>
    <w:rsid w:val="001B23FB"/>
    <w:rsid w:val="00206369"/>
    <w:rsid w:val="002532BF"/>
    <w:rsid w:val="00306159"/>
    <w:rsid w:val="003A7E39"/>
    <w:rsid w:val="003B0A0B"/>
    <w:rsid w:val="003B2F56"/>
    <w:rsid w:val="003E5046"/>
    <w:rsid w:val="00423F32"/>
    <w:rsid w:val="004412AF"/>
    <w:rsid w:val="0045514D"/>
    <w:rsid w:val="00467BD0"/>
    <w:rsid w:val="004B4356"/>
    <w:rsid w:val="004C64BC"/>
    <w:rsid w:val="00527724"/>
    <w:rsid w:val="00553608"/>
    <w:rsid w:val="00574AD1"/>
    <w:rsid w:val="00576F5B"/>
    <w:rsid w:val="00587377"/>
    <w:rsid w:val="005B0B62"/>
    <w:rsid w:val="005F594D"/>
    <w:rsid w:val="00613AE7"/>
    <w:rsid w:val="0061467C"/>
    <w:rsid w:val="00615778"/>
    <w:rsid w:val="00616B8F"/>
    <w:rsid w:val="00673984"/>
    <w:rsid w:val="006B02FA"/>
    <w:rsid w:val="006B37AC"/>
    <w:rsid w:val="006E1729"/>
    <w:rsid w:val="006F08ED"/>
    <w:rsid w:val="007179CC"/>
    <w:rsid w:val="00742197"/>
    <w:rsid w:val="007919C0"/>
    <w:rsid w:val="007A6D99"/>
    <w:rsid w:val="007D21A2"/>
    <w:rsid w:val="007D2B8F"/>
    <w:rsid w:val="007D701B"/>
    <w:rsid w:val="00803C89"/>
    <w:rsid w:val="008058A2"/>
    <w:rsid w:val="00886CD8"/>
    <w:rsid w:val="00896881"/>
    <w:rsid w:val="008A026A"/>
    <w:rsid w:val="008B2011"/>
    <w:rsid w:val="00914486"/>
    <w:rsid w:val="00917246"/>
    <w:rsid w:val="009E2EE9"/>
    <w:rsid w:val="00A066F1"/>
    <w:rsid w:val="00A434B6"/>
    <w:rsid w:val="00AA3013"/>
    <w:rsid w:val="00B659A8"/>
    <w:rsid w:val="00B67D2D"/>
    <w:rsid w:val="00BA1AE3"/>
    <w:rsid w:val="00CA3CC9"/>
    <w:rsid w:val="00CD6312"/>
    <w:rsid w:val="00CF3D76"/>
    <w:rsid w:val="00D06A8D"/>
    <w:rsid w:val="00D17A0E"/>
    <w:rsid w:val="00D445B7"/>
    <w:rsid w:val="00D917D7"/>
    <w:rsid w:val="00DF4FF0"/>
    <w:rsid w:val="00E130BD"/>
    <w:rsid w:val="00E523B9"/>
    <w:rsid w:val="00E63847"/>
    <w:rsid w:val="00E76671"/>
    <w:rsid w:val="00E86A90"/>
    <w:rsid w:val="00E9257C"/>
    <w:rsid w:val="00EF0406"/>
    <w:rsid w:val="00EF2C94"/>
    <w:rsid w:val="00FB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61B52A2"/>
  <w15:chartTrackingRefBased/>
  <w15:docId w15:val="{F767DCAF-CBE1-5340-95E3-EEC6746E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B2F56"/>
    <w:pPr>
      <w:spacing w:after="160" w:line="259" w:lineRule="auto"/>
    </w:pPr>
    <w:rPr>
      <w:sz w:val="24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6B02FA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  <w:lang w:val="x-none"/>
    </w:rPr>
  </w:style>
  <w:style w:type="paragraph" w:styleId="2">
    <w:name w:val="heading 2"/>
    <w:basedOn w:val="a1"/>
    <w:next w:val="a1"/>
    <w:link w:val="20"/>
    <w:uiPriority w:val="9"/>
    <w:unhideWhenUsed/>
    <w:qFormat/>
    <w:rsid w:val="006B02FA"/>
    <w:pPr>
      <w:jc w:val="center"/>
      <w:outlineLvl w:val="1"/>
    </w:pPr>
    <w:rPr>
      <w:rFonts w:ascii="Calibri Light" w:hAnsi="Calibri Light"/>
      <w:color w:val="252525"/>
      <w:sz w:val="28"/>
      <w:szCs w:val="24"/>
      <w:shd w:val="clear" w:color="auto" w:fill="FFFFFF"/>
      <w:lang w:val="x-none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E63847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B02FA"/>
    <w:rPr>
      <w:rFonts w:ascii="Calibri Light" w:eastAsia="Times New Roman" w:hAnsi="Calibri Light"/>
      <w:sz w:val="36"/>
      <w:szCs w:val="32"/>
      <w:lang w:eastAsia="en-US"/>
    </w:rPr>
  </w:style>
  <w:style w:type="table" w:styleId="a5">
    <w:name w:val="Table Grid"/>
    <w:basedOn w:val="a3"/>
    <w:uiPriority w:val="39"/>
    <w:rsid w:val="00574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1"/>
    <w:link w:val="a7"/>
    <w:uiPriority w:val="99"/>
    <w:unhideWhenUsed/>
    <w:rsid w:val="00673984"/>
    <w:pPr>
      <w:tabs>
        <w:tab w:val="center" w:pos="4677"/>
        <w:tab w:val="right" w:pos="9355"/>
      </w:tabs>
    </w:pPr>
    <w:rPr>
      <w:sz w:val="22"/>
      <w:lang w:val="x-none"/>
    </w:rPr>
  </w:style>
  <w:style w:type="character" w:customStyle="1" w:styleId="a7">
    <w:name w:val="Верхний колонтитул Знак"/>
    <w:link w:val="a6"/>
    <w:uiPriority w:val="99"/>
    <w:rsid w:val="00673984"/>
    <w:rPr>
      <w:sz w:val="22"/>
      <w:szCs w:val="22"/>
      <w:lang w:eastAsia="en-US"/>
    </w:rPr>
  </w:style>
  <w:style w:type="paragraph" w:styleId="a8">
    <w:name w:val="footer"/>
    <w:basedOn w:val="a1"/>
    <w:link w:val="a9"/>
    <w:uiPriority w:val="99"/>
    <w:unhideWhenUsed/>
    <w:rsid w:val="00673984"/>
    <w:pPr>
      <w:tabs>
        <w:tab w:val="center" w:pos="4677"/>
        <w:tab w:val="right" w:pos="9355"/>
      </w:tabs>
    </w:pPr>
    <w:rPr>
      <w:sz w:val="22"/>
      <w:lang w:val="x-none"/>
    </w:rPr>
  </w:style>
  <w:style w:type="character" w:customStyle="1" w:styleId="a9">
    <w:name w:val="Нижний колонтитул Знак"/>
    <w:link w:val="a8"/>
    <w:uiPriority w:val="99"/>
    <w:rsid w:val="00673984"/>
    <w:rPr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9"/>
    <w:rsid w:val="006B02FA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a">
    <w:name w:val="Balloon Text"/>
    <w:basedOn w:val="a1"/>
    <w:link w:val="ab"/>
    <w:uiPriority w:val="99"/>
    <w:semiHidden/>
    <w:unhideWhenUsed/>
    <w:rsid w:val="003B2F56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b">
    <w:name w:val="Текст выноски Знак"/>
    <w:link w:val="aa"/>
    <w:uiPriority w:val="99"/>
    <w:semiHidden/>
    <w:rsid w:val="003B2F56"/>
    <w:rPr>
      <w:rFonts w:ascii="Tahoma" w:hAnsi="Tahoma" w:cs="Tahoma"/>
      <w:sz w:val="16"/>
      <w:szCs w:val="16"/>
      <w:lang w:eastAsia="en-US"/>
    </w:rPr>
  </w:style>
  <w:style w:type="character" w:customStyle="1" w:styleId="ac">
    <w:name w:val="Малые прописные"/>
    <w:uiPriority w:val="1"/>
    <w:rsid w:val="00886CD8"/>
    <w:rPr>
      <w:smallCaps/>
      <w:sz w:val="32"/>
      <w:szCs w:val="28"/>
    </w:rPr>
  </w:style>
  <w:style w:type="character" w:customStyle="1" w:styleId="ad">
    <w:name w:val="Полужирный"/>
    <w:uiPriority w:val="1"/>
    <w:rsid w:val="00886CD8"/>
    <w:rPr>
      <w:b/>
    </w:rPr>
  </w:style>
  <w:style w:type="character" w:customStyle="1" w:styleId="30">
    <w:name w:val="Заголовок 3 Знак"/>
    <w:link w:val="3"/>
    <w:uiPriority w:val="9"/>
    <w:semiHidden/>
    <w:rsid w:val="00E63847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customStyle="1" w:styleId="a">
    <w:name w:val="Лабораторная работа"/>
    <w:basedOn w:val="1"/>
    <w:next w:val="a0"/>
    <w:rsid w:val="007D2B8F"/>
    <w:pPr>
      <w:keepLines w:val="0"/>
      <w:numPr>
        <w:numId w:val="3"/>
      </w:numPr>
      <w:spacing w:after="60" w:line="360" w:lineRule="auto"/>
      <w:jc w:val="both"/>
    </w:pPr>
    <w:rPr>
      <w:rFonts w:ascii="Arial" w:hAnsi="Arial" w:cs="Arial"/>
      <w:b/>
      <w:bCs/>
      <w:kern w:val="32"/>
      <w:sz w:val="32"/>
      <w:shd w:val="clear" w:color="auto" w:fill="auto"/>
      <w:lang w:eastAsia="ru-RU"/>
    </w:rPr>
  </w:style>
  <w:style w:type="paragraph" w:customStyle="1" w:styleId="a0">
    <w:name w:val="Раздел"/>
    <w:basedOn w:val="a1"/>
    <w:next w:val="a1"/>
    <w:rsid w:val="007D2B8F"/>
    <w:pPr>
      <w:keepNext/>
      <w:numPr>
        <w:ilvl w:val="1"/>
        <w:numId w:val="3"/>
      </w:numPr>
      <w:spacing w:after="0" w:line="360" w:lineRule="auto"/>
      <w:jc w:val="both"/>
    </w:pPr>
    <w:rPr>
      <w:rFonts w:ascii="Times New Roman" w:eastAsia="Times New Roman" w:hAnsi="Times New Roman"/>
      <w:b/>
      <w:sz w:val="28"/>
      <w:szCs w:val="24"/>
      <w:lang w:eastAsia="ru-RU"/>
    </w:rPr>
  </w:style>
  <w:style w:type="paragraph" w:customStyle="1" w:styleId="ae">
    <w:name w:val="Содержание работы"/>
    <w:basedOn w:val="af"/>
    <w:rsid w:val="007D2B8F"/>
    <w:pPr>
      <w:numPr>
        <w:ilvl w:val="2"/>
      </w:numPr>
      <w:tabs>
        <w:tab w:val="num" w:pos="454"/>
      </w:tabs>
      <w:spacing w:after="0" w:line="360" w:lineRule="auto"/>
      <w:ind w:left="454" w:firstLine="255"/>
      <w:contextualSpacing w:val="0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styleId="af">
    <w:name w:val="List Number"/>
    <w:basedOn w:val="a1"/>
    <w:uiPriority w:val="99"/>
    <w:semiHidden/>
    <w:unhideWhenUsed/>
    <w:rsid w:val="007D2B8F"/>
    <w:pPr>
      <w:tabs>
        <w:tab w:val="num" w:pos="454"/>
      </w:tabs>
      <w:ind w:left="454" w:firstLine="255"/>
      <w:contextualSpacing/>
    </w:pPr>
  </w:style>
  <w:style w:type="paragraph" w:styleId="af0">
    <w:name w:val="List Paragraph"/>
    <w:basedOn w:val="a1"/>
    <w:uiPriority w:val="34"/>
    <w:qFormat/>
    <w:rsid w:val="0061577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ri%20V.%20Trakimus\OneDrive\Repor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0E80F-5E71-4F74-B439-E9DEF3449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</Template>
  <TotalTime>8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</dc:creator>
  <cp:keywords/>
  <cp:lastModifiedBy>Юрий Зайков</cp:lastModifiedBy>
  <cp:revision>6</cp:revision>
  <dcterms:created xsi:type="dcterms:W3CDTF">2020-09-16T02:16:00Z</dcterms:created>
  <dcterms:modified xsi:type="dcterms:W3CDTF">2020-10-11T02:58:00Z</dcterms:modified>
</cp:coreProperties>
</file>